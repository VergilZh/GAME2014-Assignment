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宋体" w:eastAsia="宋体" w:hAnsi="宋体" w:hint="eastAsia"/>
                  <w:lang w:eastAsia="zh-CN"/>
                </w:rPr>
              </w:sdtEndPr>
              <w:sdtContent>
                <w:tc>
                  <w:tcPr>
                    <w:tcW w:w="5000" w:type="pct"/>
                  </w:tcPr>
                  <w:p w14:paraId="08B812A9" w14:textId="6817F493" w:rsidR="00F0278E" w:rsidRPr="00F0278E" w:rsidRDefault="000C3B4F" w:rsidP="000C3B4F">
                    <w:pPr>
                      <w:tabs>
                        <w:tab w:val="left" w:pos="1128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[DRAK KNIGHT studio]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2DBDD9CB" w:rsidR="003E1D56" w:rsidRDefault="000C3B4F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Unity Mobile Game Design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7FF7D501" w:rsidR="003E1D56" w:rsidRPr="003E1D56" w:rsidRDefault="000C3B4F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="宋体" w:hAnsiTheme="majorHAnsi" w:cstheme="majorBidi"/>
                    <w:b/>
                    <w:noProof/>
                    <w:sz w:val="60"/>
                    <w:szCs w:val="60"/>
                    <w:lang w:eastAsia="zh-CN"/>
                  </w:rPr>
                  <w:drawing>
                    <wp:anchor distT="0" distB="0" distL="114300" distR="114300" simplePos="0" relativeHeight="251658752" behindDoc="0" locked="0" layoutInCell="1" allowOverlap="1" wp14:anchorId="09F98412" wp14:editId="1B4D5AEC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-2322830</wp:posOffset>
                      </wp:positionV>
                      <wp:extent cx="1514475" cy="1516380"/>
                      <wp:effectExtent l="0" t="0" r="9525" b="7620"/>
                      <wp:wrapNone/>
                      <wp:docPr id="3" name="图片 3" descr="图片包含 图示&#10;&#10;描述已自动生成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图片包含 图示&#10;&#10;描述已自动生成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15163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="宋体" w:hAnsiTheme="majorHAnsi" w:cstheme="majorBidi" w:hint="eastAsia"/>
                      <w:b/>
                      <w:sz w:val="60"/>
                      <w:szCs w:val="60"/>
                      <w:lang w:eastAsia="zh-CN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="宋体" w:hAnsiTheme="majorHAnsi" w:cstheme="majorBidi" w:hint="eastAsia"/>
                        <w:b/>
                        <w:sz w:val="60"/>
                        <w:szCs w:val="60"/>
                        <w:lang w:eastAsia="zh-CN"/>
                      </w:rPr>
                      <w:t>Side Scroller Platforming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09BBAD66" w:rsidR="003E1D56" w:rsidRDefault="003E1D56">
                <w:pPr>
                  <w:pStyle w:val="a3"/>
                  <w:jc w:val="center"/>
                </w:pPr>
              </w:p>
              <w:p w14:paraId="08B812B0" w14:textId="77777777" w:rsidR="003E1D56" w:rsidRDefault="003E1D56">
                <w:pPr>
                  <w:pStyle w:val="a3"/>
                  <w:jc w:val="center"/>
                </w:pPr>
              </w:p>
              <w:p w14:paraId="08B812B2" w14:textId="2ED2CDEF" w:rsidR="003E1D56" w:rsidRPr="00201CE0" w:rsidRDefault="003E1D56" w:rsidP="00201CE0">
                <w:pPr>
                  <w:pStyle w:val="a3"/>
                  <w:rPr>
                    <w:rFonts w:asciiTheme="majorHAnsi" w:eastAsia="宋体" w:hAnsiTheme="majorHAnsi" w:cstheme="majorBidi"/>
                    <w:b/>
                    <w:sz w:val="60"/>
                    <w:szCs w:val="60"/>
                    <w:lang w:eastAsia="zh-CN"/>
                  </w:rPr>
                </w:pPr>
              </w:p>
              <w:p w14:paraId="08B812B3" w14:textId="77777777" w:rsidR="003E1D56" w:rsidRDefault="003E1D56">
                <w:pPr>
                  <w:pStyle w:val="a3"/>
                  <w:jc w:val="center"/>
                </w:pPr>
              </w:p>
              <w:p w14:paraId="08B812B4" w14:textId="77777777" w:rsidR="003E1D56" w:rsidRDefault="003E1D56">
                <w:pPr>
                  <w:pStyle w:val="a3"/>
                  <w:jc w:val="center"/>
                </w:pPr>
              </w:p>
              <w:p w14:paraId="08B812B5" w14:textId="77777777" w:rsidR="003E1D56" w:rsidRDefault="003E1D56">
                <w:pPr>
                  <w:pStyle w:val="a3"/>
                  <w:jc w:val="center"/>
                </w:pPr>
              </w:p>
              <w:p w14:paraId="08B812B6" w14:textId="77777777" w:rsidR="003E1D56" w:rsidRDefault="003E1D56">
                <w:pPr>
                  <w:pStyle w:val="a3"/>
                  <w:jc w:val="center"/>
                </w:pPr>
              </w:p>
              <w:p w14:paraId="08B812B7" w14:textId="20D2612D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06AC4">
                  <w:rPr>
                    <w:sz w:val="24"/>
                    <w:szCs w:val="24"/>
                  </w:rPr>
                  <w:t>01</w:t>
                </w:r>
              </w:p>
              <w:p w14:paraId="08B812B8" w14:textId="77777777" w:rsidR="003E1D56" w:rsidRDefault="003E1D56">
                <w:pPr>
                  <w:pStyle w:val="a3"/>
                  <w:jc w:val="center"/>
                </w:pPr>
              </w:p>
              <w:p w14:paraId="08B812B9" w14:textId="5B8E98B5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20</w:t>
                </w:r>
                <w:r>
                  <w:t xml:space="preserve"> by </w:t>
                </w:r>
                <w:r w:rsidR="00A049EA">
                  <w:t>A</w:t>
                </w:r>
                <w:r w:rsidR="00A049EA" w:rsidRPr="00A049EA">
                  <w:rPr>
                    <w:rFonts w:hint="eastAsia"/>
                  </w:rPr>
                  <w:t>gen</w:t>
                </w:r>
                <w:r w:rsidR="00A049EA" w:rsidRPr="00A049EA">
                  <w:t xml:space="preserve">t Shooting </w:t>
                </w:r>
                <w:r w:rsidR="00A049EA">
                  <w:t>Games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a3"/>
                  <w:jc w:val="center"/>
                </w:pPr>
              </w:p>
              <w:p w14:paraId="08B812BC" w14:textId="77777777" w:rsidR="003E1D56" w:rsidRDefault="003E1D56">
                <w:pPr>
                  <w:pStyle w:val="a3"/>
                  <w:jc w:val="center"/>
                </w:pPr>
              </w:p>
              <w:p w14:paraId="08B812BD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030EFF00" w:rsidR="003E1D56" w:rsidRPr="003E1D56" w:rsidRDefault="000C3B4F" w:rsidP="00021BBC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[Han Zhan]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50652661" w:rsidR="003E1D56" w:rsidRDefault="003E1D56"/>
        <w:p w14:paraId="08B812C4" w14:textId="6854D1C8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04B31DB4" w:rsidR="003E1D56" w:rsidRPr="003E1D56" w:rsidRDefault="00406AC4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AA261E">
                  <w:rPr>
                    <w:sz w:val="24"/>
                    <w:szCs w:val="24"/>
                  </w:rPr>
                  <w:t>3</w:t>
                </w:r>
                <w:r w:rsidR="00AA261E" w:rsidRPr="00021BBC">
                  <w:rPr>
                    <w:sz w:val="24"/>
                    <w:szCs w:val="24"/>
                    <w:vertAlign w:val="superscript"/>
                  </w:rPr>
                  <w:t>rd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0483A288" w:rsidR="009A4D42" w:rsidRPr="009A4D42" w:rsidRDefault="00AA261E" w:rsidP="009A4D42">
      <w:pPr>
        <w:jc w:val="right"/>
        <w:rPr>
          <w:sz w:val="24"/>
          <w:szCs w:val="24"/>
        </w:rPr>
      </w:pPr>
      <w:r w:rsidRPr="00AA26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8FCE7DB" wp14:editId="24ADE8BB">
                <wp:simplePos x="0" y="0"/>
                <wp:positionH relativeFrom="margin">
                  <wp:align>right</wp:align>
                </wp:positionH>
                <wp:positionV relativeFrom="paragraph">
                  <wp:posOffset>596265</wp:posOffset>
                </wp:positionV>
                <wp:extent cx="5928360" cy="58674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F118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Overview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C22CD0F" w14:textId="77777777" w:rsidR="00AA261E" w:rsidRPr="008C6B2D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Play Mechanics</w:t>
                            </w:r>
                          </w:p>
                          <w:p w14:paraId="491B2B8A" w14:textId="77777777" w:rsidR="00AA261E" w:rsidRPr="00BF4089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Camera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548126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Controls</w:t>
                            </w:r>
                          </w:p>
                          <w:p w14:paraId="7B8CF2DD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Saving and Loading</w:t>
                            </w:r>
                          </w:p>
                          <w:p w14:paraId="54CAACAC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Sketch</w:t>
                            </w:r>
                          </w:p>
                          <w:p w14:paraId="5BC9B412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Menu and Screen Descriptions</w:t>
                            </w:r>
                          </w:p>
                          <w:p w14:paraId="62AAFD9F" w14:textId="77777777" w:rsidR="00AA261E" w:rsidRPr="00BF4089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World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0C3635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Levels </w:t>
                            </w:r>
                          </w:p>
                          <w:p w14:paraId="704D14E7" w14:textId="6BCD0CAF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Game Progression</w:t>
                            </w:r>
                          </w:p>
                          <w:p w14:paraId="5827E45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Characters</w:t>
                            </w:r>
                          </w:p>
                          <w:p w14:paraId="5C61AE2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Non-player Characters</w:t>
                            </w:r>
                          </w:p>
                          <w:p w14:paraId="126114D1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Enemies</w:t>
                            </w:r>
                          </w:p>
                          <w:p w14:paraId="698E01DF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Weapons</w:t>
                            </w:r>
                          </w:p>
                          <w:p w14:paraId="0EFEEE6E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Items</w:t>
                            </w:r>
                          </w:p>
                          <w:p w14:paraId="731DD632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  <w:p w14:paraId="15564B67" w14:textId="714239E1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Vehicles</w:t>
                            </w:r>
                          </w:p>
                          <w:p w14:paraId="0F50C050" w14:textId="6925CDA1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14:paraId="27EE6800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2F0F">
                              <w:rPr>
                                <w:b/>
                                <w:sz w:val="24"/>
                                <w:szCs w:val="24"/>
                              </w:rPr>
                              <w:t>Scoring</w:t>
                            </w:r>
                          </w:p>
                          <w:p w14:paraId="46BBA3B1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Puzzles/Mini-games</w:t>
                            </w:r>
                          </w:p>
                          <w:p w14:paraId="7BE5DAEE" w14:textId="77777777" w:rsidR="00AA261E" w:rsidRPr="005C2F0F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Bonuses</w:t>
                            </w:r>
                          </w:p>
                          <w:p w14:paraId="540FDC5D" w14:textId="77777777" w:rsidR="00AA261E" w:rsidRPr="008C6B2D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Cheat Codes</w:t>
                            </w:r>
                          </w:p>
                          <w:p w14:paraId="2359F976" w14:textId="7E5BA957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Sound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  <w:p w14:paraId="429484AC" w14:textId="5E14DA80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Story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  <w:p w14:paraId="4A81B382" w14:textId="7B595E0B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 Multimedia Index</w:t>
                            </w:r>
                          </w:p>
                          <w:p w14:paraId="01D257A0" w14:textId="2902431A" w:rsidR="00AA261E" w:rsidRP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Design Notes</w:t>
                            </w:r>
                            <w:r w:rsidRPr="00AA261E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D785184" w14:textId="77777777" w:rsidR="00AA261E" w:rsidRDefault="00AA261E" w:rsidP="00AA261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B2D">
                              <w:rPr>
                                <w:b/>
                                <w:sz w:val="24"/>
                                <w:szCs w:val="24"/>
                              </w:rPr>
                              <w:t>Future Features</w:t>
                            </w:r>
                          </w:p>
                          <w:p w14:paraId="7942CD7D" w14:textId="371A4469" w:rsidR="00AA261E" w:rsidRPr="00AA261E" w:rsidRDefault="00AA2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CE7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5.6pt;margin-top:46.95pt;width:466.8pt;height:462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">
                <v:textbox>
                  <w:txbxContent>
                    <w:p w14:paraId="31D8F118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Overview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C22CD0F" w14:textId="77777777" w:rsidR="00AA261E" w:rsidRPr="008C6B2D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Play Mechanics</w:t>
                      </w:r>
                    </w:p>
                    <w:p w14:paraId="491B2B8A" w14:textId="77777777" w:rsidR="00AA261E" w:rsidRPr="00BF4089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Camera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548126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Controls</w:t>
                      </w:r>
                    </w:p>
                    <w:p w14:paraId="7B8CF2DD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Saving and Loading</w:t>
                      </w:r>
                    </w:p>
                    <w:p w14:paraId="54CAACAC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Interface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Sketch</w:t>
                      </w:r>
                    </w:p>
                    <w:p w14:paraId="5BC9B412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Menu and Screen Descriptions</w:t>
                      </w:r>
                    </w:p>
                    <w:p w14:paraId="62AAFD9F" w14:textId="77777777" w:rsidR="00AA261E" w:rsidRPr="00BF4089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World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0C3635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Levels </w:t>
                      </w:r>
                    </w:p>
                    <w:p w14:paraId="704D14E7" w14:textId="6BCD0CAF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Game Progression</w:t>
                      </w:r>
                    </w:p>
                    <w:p w14:paraId="5827E45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Characters</w:t>
                      </w:r>
                    </w:p>
                    <w:p w14:paraId="5C61AE2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Non-player Characters</w:t>
                      </w:r>
                    </w:p>
                    <w:p w14:paraId="126114D1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Enemies</w:t>
                      </w:r>
                    </w:p>
                    <w:p w14:paraId="698E01DF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Weapons</w:t>
                      </w:r>
                    </w:p>
                    <w:p w14:paraId="0EFEEE6E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Items</w:t>
                      </w:r>
                    </w:p>
                    <w:p w14:paraId="731DD632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Abilities</w:t>
                      </w:r>
                    </w:p>
                    <w:p w14:paraId="15564B67" w14:textId="714239E1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Vehicles</w:t>
                      </w:r>
                    </w:p>
                    <w:p w14:paraId="0F50C050" w14:textId="6925CDA1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Script</w:t>
                      </w:r>
                    </w:p>
                    <w:p w14:paraId="27EE6800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C2F0F">
                        <w:rPr>
                          <w:b/>
                          <w:sz w:val="24"/>
                          <w:szCs w:val="24"/>
                        </w:rPr>
                        <w:t>Scoring</w:t>
                      </w:r>
                    </w:p>
                    <w:p w14:paraId="46BBA3B1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Puzzles/</w:t>
                      </w:r>
                      <w:proofErr w:type="gramStart"/>
                      <w:r w:rsidRPr="008C6B2D">
                        <w:rPr>
                          <w:b/>
                          <w:sz w:val="24"/>
                          <w:szCs w:val="24"/>
                        </w:rPr>
                        <w:t>Mini-games</w:t>
                      </w:r>
                      <w:proofErr w:type="gramEnd"/>
                    </w:p>
                    <w:p w14:paraId="7BE5DAEE" w14:textId="77777777" w:rsidR="00AA261E" w:rsidRPr="005C2F0F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Bonuses</w:t>
                      </w:r>
                    </w:p>
                    <w:p w14:paraId="540FDC5D" w14:textId="77777777" w:rsidR="00AA261E" w:rsidRPr="008C6B2D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Cheat Codes</w:t>
                      </w:r>
                    </w:p>
                    <w:p w14:paraId="2359F976" w14:textId="7E5BA957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Sound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Index</w:t>
                      </w:r>
                    </w:p>
                    <w:p w14:paraId="429484AC" w14:textId="5E14DA80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Story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Index</w:t>
                      </w:r>
                    </w:p>
                    <w:p w14:paraId="4A81B382" w14:textId="7B595E0B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 xml:space="preserve">Art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 Multimedia Index</w:t>
                      </w:r>
                    </w:p>
                    <w:p w14:paraId="01D257A0" w14:textId="2902431A" w:rsidR="00AA261E" w:rsidRP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Design Notes</w:t>
                      </w:r>
                      <w:r w:rsidRPr="00AA261E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7D785184" w14:textId="77777777" w:rsidR="00AA261E" w:rsidRDefault="00AA261E" w:rsidP="00AA261E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8C6B2D">
                        <w:rPr>
                          <w:b/>
                          <w:sz w:val="24"/>
                          <w:szCs w:val="24"/>
                        </w:rPr>
                        <w:t>Future Features</w:t>
                      </w:r>
                    </w:p>
                    <w:p w14:paraId="7942CD7D" w14:textId="371A4469" w:rsidR="00AA261E" w:rsidRPr="00AA261E" w:rsidRDefault="00AA261E"/>
                  </w:txbxContent>
                </v:textbox>
                <w10:wrap type="square" anchorx="margin"/>
              </v:shape>
            </w:pict>
          </mc:Fallback>
        </mc:AlternateContent>
      </w:r>
      <w:r w:rsidR="009A4D42"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08B812CB" w14:textId="1EF6FE39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1982E31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31106664" w:rsidR="009A4D42" w:rsidRDefault="00C63FF0" w:rsidP="009A4D42">
      <w:pPr>
        <w:jc w:val="right"/>
        <w:rPr>
          <w:sz w:val="24"/>
          <w:szCs w:val="24"/>
        </w:rPr>
      </w:pPr>
      <w:r w:rsidRPr="00C63FF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F719C25" wp14:editId="5907D469">
                <wp:simplePos x="0" y="0"/>
                <wp:positionH relativeFrom="margin">
                  <wp:align>right</wp:align>
                </wp:positionH>
                <wp:positionV relativeFrom="paragraph">
                  <wp:posOffset>565785</wp:posOffset>
                </wp:positionV>
                <wp:extent cx="5920740" cy="5379720"/>
                <wp:effectExtent l="0" t="0" r="22860" b="1143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4DFA" w14:textId="1C7577AC" w:rsidR="00C63FF0" w:rsidRPr="00C63FF0" w:rsidRDefault="00C63FF0" w:rsidP="00C63FF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Version</w:t>
                            </w:r>
                            <w:r w:rsidR="0074190E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0.1</w:t>
                            </w: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74190E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(2020/10/4)</w:t>
                            </w:r>
                          </w:p>
                          <w:p w14:paraId="63DAF8C1" w14:textId="1B26B9E6" w:rsidR="00C63FF0" w:rsidRP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 the game assets include sound, texture, and tile map.</w:t>
                            </w:r>
                          </w:p>
                          <w:p w14:paraId="021C4328" w14:textId="17D29EAE" w:rsidR="00C63FF0" w:rsidRP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Created the main menu screen, game screen, instruction screen and end screen.</w:t>
                            </w:r>
                          </w:p>
                          <w:p w14:paraId="061E43EB" w14:textId="775CD965" w:rsidR="00C63FF0" w:rsidRDefault="00C63FF0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Create interactive UI and buttons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400CFC3D" w14:textId="4D359670" w:rsidR="001F31BE" w:rsidRDefault="001F31BE" w:rsidP="00C63FF0">
                            <w:pPr>
                              <w:pStyle w:val="a7"/>
                              <w:wordWrap w:val="0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3FDBA01A" w14:textId="15BF3E26" w:rsidR="001F31BE" w:rsidRPr="001F31BE" w:rsidRDefault="001F31BE" w:rsidP="001F31B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Version</w:t>
                            </w:r>
                            <w:r w:rsidR="0074190E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0.2</w:t>
                            </w: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74190E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(2020/10/23)</w:t>
                            </w:r>
                          </w:p>
                          <w:p w14:paraId="7CA53F99" w14:textId="161AEF63" w:rsidR="001F31BE" w:rsidRDefault="001F31BE" w:rsidP="001F31BE">
                            <w:pPr>
                              <w:pStyle w:val="a7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F31BE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 player's keyboard movement and touch screen movement</w:t>
                            </w:r>
                            <w:r w:rsidR="0074190E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225E6A9B" w14:textId="28AFCED4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  <w:r w:rsidRPr="0074190E">
                              <w:rPr>
                                <w:sz w:val="24"/>
                                <w:szCs w:val="24"/>
                              </w:rPr>
                              <w:t>Add obstacles and boss attack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E7EAEF" w14:textId="523C3FE8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  <w:r w:rsidRPr="0074190E">
                              <w:rPr>
                                <w:sz w:val="24"/>
                                <w:szCs w:val="24"/>
                              </w:rPr>
                              <w:t>Add background movement and update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6C95F3" w14:textId="34008506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  <w:r w:rsidRPr="0074190E">
                              <w:rPr>
                                <w:sz w:val="24"/>
                                <w:szCs w:val="24"/>
                              </w:rPr>
                              <w:t>Add collision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74190E">
                              <w:rPr>
                                <w:sz w:val="24"/>
                                <w:szCs w:val="24"/>
                              </w:rPr>
                              <w:t xml:space="preserve">player, obstacle, </w:t>
                            </w:r>
                            <w:r w:rsidRPr="0074190E">
                              <w:rPr>
                                <w:sz w:val="24"/>
                                <w:szCs w:val="24"/>
                              </w:rPr>
                              <w:t>bullet,</w:t>
                            </w:r>
                            <w:r w:rsidRPr="0074190E">
                              <w:rPr>
                                <w:sz w:val="24"/>
                                <w:szCs w:val="24"/>
                              </w:rPr>
                              <w:t xml:space="preserve"> and boss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62067E" w14:textId="1BD76453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  <w:r w:rsidRPr="0074190E">
                              <w:rPr>
                                <w:sz w:val="24"/>
                                <w:szCs w:val="24"/>
                              </w:rPr>
                              <w:t>Add player death scene switch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CF6109" w14:textId="30CA968C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8970C5" w14:textId="19A9D410" w:rsidR="0074190E" w:rsidRPr="001F31BE" w:rsidRDefault="0074190E" w:rsidP="0074190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Version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0.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3</w:t>
                            </w:r>
                            <w:r w:rsidRPr="00C63FF0"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(2020/10/2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="宋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)</w:t>
                            </w:r>
                          </w:p>
                          <w:p w14:paraId="5A217730" w14:textId="504AC533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4190E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 xml:space="preserve">Add player score 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UI</w:t>
                            </w:r>
                            <w:r w:rsidRPr="0074190E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, store the number of seconds the player survived as the player score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66FE517F" w14:textId="5F7C0A32" w:rsidR="0074190E" w:rsidRDefault="0074190E" w:rsidP="001F31BE">
                            <w:pPr>
                              <w:pStyle w:val="a7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4190E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 player's HP, initialize player's HP to 3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1BD91E35" w14:textId="305723F1" w:rsidR="001F31BE" w:rsidRDefault="0074190E" w:rsidP="00137126">
                            <w:pPr>
                              <w:pStyle w:val="a7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dd player HP UI</w:t>
                            </w:r>
                            <w:r w:rsidR="00137126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1A0A9212" w14:textId="564A0CF2" w:rsidR="00137126" w:rsidRDefault="00137126" w:rsidP="00137126">
                            <w:pPr>
                              <w:pStyle w:val="a7"/>
                              <w:ind w:left="420"/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37126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Added bullet and collision sound effects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14:paraId="71DF95A0" w14:textId="09CEFA20" w:rsidR="00137126" w:rsidRPr="00137126" w:rsidRDefault="00137126" w:rsidP="00137126">
                            <w:pPr>
                              <w:pStyle w:val="a7"/>
                              <w:ind w:left="420"/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37126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Add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 xml:space="preserve"> BGM</w:t>
                            </w:r>
                            <w:r w:rsidRPr="00137126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 xml:space="preserve"> with different </w:t>
                            </w:r>
                            <w:r w:rsidRPr="00C63FF0"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screen</w:t>
                            </w:r>
                            <w:r>
                              <w:rPr>
                                <w:rFonts w:eastAsia="宋体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9C2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5pt;margin-top:44.55pt;width:466.2pt;height:423.6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">
                <v:textbox>
                  <w:txbxContent>
                    <w:p w14:paraId="122A4DFA" w14:textId="1C7577AC" w:rsidR="00C63FF0" w:rsidRPr="00C63FF0" w:rsidRDefault="00C63FF0" w:rsidP="00C63FF0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Version</w:t>
                      </w:r>
                      <w:r w:rsidR="0074190E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0.1</w:t>
                      </w: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74190E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(2020/10/4)</w:t>
                      </w:r>
                    </w:p>
                    <w:p w14:paraId="63DAF8C1" w14:textId="1B26B9E6" w:rsidR="00C63FF0" w:rsidRP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 the game assets include sound, texture, and tile map.</w:t>
                      </w:r>
                    </w:p>
                    <w:p w14:paraId="021C4328" w14:textId="17D29EAE" w:rsidR="00C63FF0" w:rsidRP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Created the main menu screen, game screen, instruction screen and end screen.</w:t>
                      </w:r>
                    </w:p>
                    <w:p w14:paraId="061E43EB" w14:textId="775CD965" w:rsidR="00C63FF0" w:rsidRDefault="00C63FF0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Create interactive UI and buttons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400CFC3D" w14:textId="4D359670" w:rsidR="001F31BE" w:rsidRDefault="001F31BE" w:rsidP="00C63FF0">
                      <w:pPr>
                        <w:pStyle w:val="a7"/>
                        <w:wordWrap w:val="0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</w:p>
                    <w:p w14:paraId="3FDBA01A" w14:textId="15BF3E26" w:rsidR="001F31BE" w:rsidRPr="001F31BE" w:rsidRDefault="001F31BE" w:rsidP="001F31BE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Version</w:t>
                      </w:r>
                      <w:r w:rsidR="0074190E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0.2</w:t>
                      </w: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74190E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(2020/10/23)</w:t>
                      </w:r>
                    </w:p>
                    <w:p w14:paraId="7CA53F99" w14:textId="161AEF63" w:rsidR="001F31BE" w:rsidRDefault="001F31BE" w:rsidP="001F31BE">
                      <w:pPr>
                        <w:pStyle w:val="a7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1F31BE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 player's keyboard movement and touch screen movement</w:t>
                      </w:r>
                      <w:r w:rsidR="0074190E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225E6A9B" w14:textId="28AFCED4" w:rsidR="0074190E" w:rsidRDefault="0074190E" w:rsidP="001F31BE">
                      <w:pPr>
                        <w:pStyle w:val="a7"/>
                        <w:ind w:left="420"/>
                        <w:rPr>
                          <w:sz w:val="24"/>
                          <w:szCs w:val="24"/>
                        </w:rPr>
                      </w:pPr>
                      <w:r w:rsidRPr="0074190E">
                        <w:rPr>
                          <w:sz w:val="24"/>
                          <w:szCs w:val="24"/>
                        </w:rPr>
                        <w:t>Add obstacles and boss attack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3E7EAEF" w14:textId="523C3FE8" w:rsidR="0074190E" w:rsidRDefault="0074190E" w:rsidP="001F31BE">
                      <w:pPr>
                        <w:pStyle w:val="a7"/>
                        <w:ind w:left="420"/>
                        <w:rPr>
                          <w:sz w:val="24"/>
                          <w:szCs w:val="24"/>
                        </w:rPr>
                      </w:pPr>
                      <w:r w:rsidRPr="0074190E">
                        <w:rPr>
                          <w:sz w:val="24"/>
                          <w:szCs w:val="24"/>
                        </w:rPr>
                        <w:t>Add background movement and update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C6C95F3" w14:textId="34008506" w:rsidR="0074190E" w:rsidRDefault="0074190E" w:rsidP="001F31BE">
                      <w:pPr>
                        <w:pStyle w:val="a7"/>
                        <w:ind w:left="420"/>
                        <w:rPr>
                          <w:sz w:val="24"/>
                          <w:szCs w:val="24"/>
                        </w:rPr>
                      </w:pPr>
                      <w:r w:rsidRPr="0074190E">
                        <w:rPr>
                          <w:sz w:val="24"/>
                          <w:szCs w:val="24"/>
                        </w:rPr>
                        <w:t>Add collision</w:t>
                      </w:r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Pr="0074190E">
                        <w:rPr>
                          <w:sz w:val="24"/>
                          <w:szCs w:val="24"/>
                        </w:rPr>
                        <w:t xml:space="preserve">player, obstacle, </w:t>
                      </w:r>
                      <w:r w:rsidRPr="0074190E">
                        <w:rPr>
                          <w:sz w:val="24"/>
                          <w:szCs w:val="24"/>
                        </w:rPr>
                        <w:t>bullet,</w:t>
                      </w:r>
                      <w:r w:rsidRPr="0074190E">
                        <w:rPr>
                          <w:sz w:val="24"/>
                          <w:szCs w:val="24"/>
                        </w:rPr>
                        <w:t xml:space="preserve"> and boss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062067E" w14:textId="1BD76453" w:rsidR="0074190E" w:rsidRDefault="0074190E" w:rsidP="001F31BE">
                      <w:pPr>
                        <w:pStyle w:val="a7"/>
                        <w:ind w:left="420"/>
                        <w:rPr>
                          <w:sz w:val="24"/>
                          <w:szCs w:val="24"/>
                        </w:rPr>
                      </w:pPr>
                      <w:r w:rsidRPr="0074190E">
                        <w:rPr>
                          <w:sz w:val="24"/>
                          <w:szCs w:val="24"/>
                        </w:rPr>
                        <w:t>Add player death scene switch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ACF6109" w14:textId="30CA968C" w:rsidR="0074190E" w:rsidRDefault="0074190E" w:rsidP="001F31BE">
                      <w:pPr>
                        <w:pStyle w:val="a7"/>
                        <w:ind w:left="420"/>
                        <w:rPr>
                          <w:sz w:val="24"/>
                          <w:szCs w:val="24"/>
                        </w:rPr>
                      </w:pPr>
                    </w:p>
                    <w:p w14:paraId="458970C5" w14:textId="19A9D410" w:rsidR="0074190E" w:rsidRPr="001F31BE" w:rsidRDefault="0074190E" w:rsidP="0074190E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Version</w:t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0.</w:t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3</w:t>
                      </w:r>
                      <w:r w:rsidRPr="00C63FF0"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(2020/10/2</w:t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5</w:t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eastAsia="宋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)</w:t>
                      </w:r>
                    </w:p>
                    <w:p w14:paraId="5A217730" w14:textId="504AC533" w:rsidR="0074190E" w:rsidRDefault="0074190E" w:rsidP="001F31BE">
                      <w:pPr>
                        <w:pStyle w:val="a7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74190E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 xml:space="preserve">Add player score 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UI</w:t>
                      </w:r>
                      <w:r w:rsidRPr="0074190E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, store the number of seconds the player survived as the player score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66FE517F" w14:textId="5F7C0A32" w:rsidR="0074190E" w:rsidRDefault="0074190E" w:rsidP="001F31BE">
                      <w:pPr>
                        <w:pStyle w:val="a7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74190E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 player's HP, initialize player's HP to 3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1BD91E35" w14:textId="305723F1" w:rsidR="001F31BE" w:rsidRDefault="0074190E" w:rsidP="00137126">
                      <w:pPr>
                        <w:pStyle w:val="a7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  <w:lang w:eastAsia="zh-CN"/>
                        </w:rPr>
                        <w:t>A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dd player HP UI</w:t>
                      </w:r>
                      <w:r w:rsidR="00137126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1A0A9212" w14:textId="564A0CF2" w:rsidR="00137126" w:rsidRDefault="00137126" w:rsidP="00137126">
                      <w:pPr>
                        <w:pStyle w:val="a7"/>
                        <w:ind w:left="420"/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</w:pPr>
                      <w:r w:rsidRPr="00137126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Added bullet and collision sound effects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14:paraId="71DF95A0" w14:textId="09CEFA20" w:rsidR="00137126" w:rsidRPr="00137126" w:rsidRDefault="00137126" w:rsidP="00137126">
                      <w:pPr>
                        <w:pStyle w:val="a7"/>
                        <w:ind w:left="420"/>
                        <w:rPr>
                          <w:rFonts w:eastAsia="宋体" w:hint="eastAsia"/>
                          <w:sz w:val="24"/>
                          <w:szCs w:val="24"/>
                          <w:lang w:eastAsia="zh-CN"/>
                        </w:rPr>
                      </w:pPr>
                      <w:r w:rsidRPr="00137126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Add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 xml:space="preserve"> BGM</w:t>
                      </w:r>
                      <w:r w:rsidRPr="00137126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 xml:space="preserve"> with different </w:t>
                      </w:r>
                      <w:r w:rsidRPr="00C63FF0"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screen</w:t>
                      </w:r>
                      <w:r>
                        <w:rPr>
                          <w:rFonts w:eastAsia="宋体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D42"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 w:rsidR="009A4D42"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 w:rsidR="009A4D42">
        <w:rPr>
          <w:sz w:val="24"/>
          <w:szCs w:val="24"/>
        </w:rPr>
        <w:t xml:space="preserve">your document throughout the course of development.] </w:t>
      </w:r>
    </w:p>
    <w:p w14:paraId="08B812CE" w14:textId="742E58C5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77777777" w:rsidR="009A4D42" w:rsidRPr="00BF4089" w:rsidRDefault="00BF4089" w:rsidP="00BF4089">
      <w:pPr>
        <w:pStyle w:val="a7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08B812D4" w14:textId="71798AA0" w:rsidR="00686D09" w:rsidRPr="008C6B2D" w:rsidRDefault="00201CE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78F8">
        <w:rPr>
          <w:b/>
          <w:sz w:val="24"/>
          <w:szCs w:val="24"/>
        </w:rPr>
        <w:t>Player play the knight defeat the enemy and save the princess.</w:t>
      </w:r>
    </w:p>
    <w:p w14:paraId="08B812D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7777777" w:rsidR="00686D09" w:rsidRPr="00BF4089" w:rsidRDefault="00BF4089" w:rsidP="00686D0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8B812D7" w14:textId="7DEEB0D9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Player need a</w:t>
      </w:r>
      <w:r w:rsidRPr="006578F8">
        <w:rPr>
          <w:b/>
          <w:sz w:val="24"/>
          <w:szCs w:val="24"/>
        </w:rPr>
        <w:t>void obstacles</w:t>
      </w:r>
      <w:r>
        <w:rPr>
          <w:b/>
          <w:sz w:val="24"/>
          <w:szCs w:val="24"/>
        </w:rPr>
        <w:t>, attack the enemy and take some gold on the trip.</w:t>
      </w:r>
    </w:p>
    <w:p w14:paraId="08B812D8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08B812DA" w14:textId="0325B4D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Side scroller.</w:t>
      </w:r>
    </w:p>
    <w:p w14:paraId="08B812DB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08B812DD" w14:textId="7A7DC4CE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Players use </w:t>
      </w:r>
      <w:r w:rsidR="00762615">
        <w:rPr>
          <w:b/>
          <w:sz w:val="24"/>
          <w:szCs w:val="24"/>
        </w:rPr>
        <w:t>AD on keyboard</w:t>
      </w:r>
      <w:r>
        <w:rPr>
          <w:b/>
          <w:sz w:val="24"/>
          <w:szCs w:val="24"/>
        </w:rPr>
        <w:t xml:space="preserve"> or</w:t>
      </w:r>
      <w:r w:rsidR="00762615">
        <w:t xml:space="preserve"> </w:t>
      </w:r>
      <w:r w:rsidR="00762615" w:rsidRPr="00762615">
        <w:rPr>
          <w:b/>
          <w:sz w:val="24"/>
          <w:szCs w:val="24"/>
        </w:rPr>
        <w:t>touch screen</w:t>
      </w:r>
      <w:r>
        <w:rPr>
          <w:b/>
          <w:sz w:val="24"/>
          <w:szCs w:val="24"/>
        </w:rPr>
        <w:t xml:space="preserve"> on the mobile phone to move.</w:t>
      </w:r>
    </w:p>
    <w:p w14:paraId="08B812DE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08B812E0" w14:textId="5F5099B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</w:t>
      </w:r>
    </w:p>
    <w:p w14:paraId="08B812E1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2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08B812E3" w14:textId="12D50E6C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296FDE2" wp14:editId="22E284B0">
            <wp:extent cx="3436620" cy="165564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67" cy="16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2E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14:paraId="08B812E5" w14:textId="4AFB3995" w:rsid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3EA4BE5F" w14:textId="7D93D5EF" w:rsidR="00AD2147" w:rsidRPr="0019440F" w:rsidRDefault="0019440F" w:rsidP="0019440F">
      <w:pPr>
        <w:pStyle w:val="a7"/>
        <w:rPr>
          <w:rFonts w:hint="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697318E5" wp14:editId="7F8F038C">
            <wp:extent cx="2976282" cy="142327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799" cy="14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990B5" wp14:editId="107BEAD9">
            <wp:extent cx="2976245" cy="14175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951" cy="14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7DC05" wp14:editId="2A17FA7E">
            <wp:extent cx="2985479" cy="143883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444" cy="14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473B2" wp14:editId="3A69369E">
            <wp:extent cx="2985973" cy="1416423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060" cy="14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D61" w14:textId="2B833C38" w:rsidR="00AD2147" w:rsidRDefault="00AD2147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4A9F6B3" w14:textId="77777777" w:rsidR="0019440F" w:rsidRPr="008C6B2D" w:rsidRDefault="0019440F" w:rsidP="00686D09">
      <w:pPr>
        <w:rPr>
          <w:b/>
          <w:sz w:val="24"/>
          <w:szCs w:val="24"/>
        </w:rPr>
      </w:pPr>
    </w:p>
    <w:p w14:paraId="08B812E8" w14:textId="77777777" w:rsidR="00BF4089" w:rsidRP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25AB9044" w:rsidR="00686D09" w:rsidRPr="0058726F" w:rsidRDefault="0058726F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Forest, grassland, hills</w:t>
      </w: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51FD39B2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9440F" w:rsidRPr="0019440F">
        <w:rPr>
          <w:b/>
          <w:sz w:val="24"/>
          <w:szCs w:val="24"/>
        </w:rPr>
        <w:t xml:space="preserve">Obstacles that can cause </w:t>
      </w:r>
      <w:r w:rsidR="0019440F">
        <w:rPr>
          <w:b/>
          <w:sz w:val="24"/>
          <w:szCs w:val="24"/>
        </w:rPr>
        <w:t>damage</w:t>
      </w:r>
      <w:r w:rsidR="0019440F" w:rsidRPr="0019440F">
        <w:rPr>
          <w:b/>
          <w:sz w:val="24"/>
          <w:szCs w:val="24"/>
        </w:rPr>
        <w:t xml:space="preserve"> will appear on stable ground</w:t>
      </w:r>
      <w:r w:rsidR="0019440F">
        <w:rPr>
          <w:b/>
          <w:sz w:val="24"/>
          <w:szCs w:val="24"/>
        </w:rPr>
        <w:t>.</w:t>
      </w:r>
    </w:p>
    <w:p w14:paraId="08B812EF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3914E6C9" w:rsidR="00686D09" w:rsidRPr="00AD2147" w:rsidRDefault="00AD2147" w:rsidP="0058726F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Add some assets and make UI ready.</w:t>
      </w:r>
    </w:p>
    <w:p w14:paraId="08B812F1" w14:textId="77777777"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38B5C4B3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8726F">
        <w:rPr>
          <w:b/>
          <w:sz w:val="24"/>
          <w:szCs w:val="24"/>
        </w:rPr>
        <w:t>Legendary knight Don Quixote</w:t>
      </w:r>
      <w:r>
        <w:rPr>
          <w:b/>
          <w:sz w:val="24"/>
          <w:szCs w:val="24"/>
        </w:rPr>
        <w:t>.</w:t>
      </w:r>
    </w:p>
    <w:p w14:paraId="08B812F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a7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618895B3" w14:textId="2CFE7406" w:rsidR="0058726F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No.</w:t>
      </w:r>
    </w:p>
    <w:p w14:paraId="08B812F7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4D94586F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F31BE" w:rsidRPr="001F31BE">
        <w:rPr>
          <w:b/>
          <w:sz w:val="24"/>
          <w:szCs w:val="24"/>
        </w:rPr>
        <w:t>A big</w:t>
      </w:r>
      <w:r w:rsidR="001F31BE">
        <w:rPr>
          <w:b/>
          <w:sz w:val="24"/>
          <w:szCs w:val="24"/>
        </w:rPr>
        <w:t xml:space="preserve"> “W</w:t>
      </w:r>
      <w:r w:rsidR="001F31BE" w:rsidRPr="001F31BE">
        <w:rPr>
          <w:b/>
          <w:sz w:val="24"/>
          <w:szCs w:val="24"/>
        </w:rPr>
        <w:t>indmill</w:t>
      </w:r>
      <w:r w:rsidR="001F31BE">
        <w:rPr>
          <w:b/>
          <w:sz w:val="24"/>
          <w:szCs w:val="24"/>
        </w:rPr>
        <w:t>”</w:t>
      </w:r>
      <w:r w:rsidR="0019440F">
        <w:rPr>
          <w:b/>
          <w:sz w:val="24"/>
          <w:szCs w:val="24"/>
        </w:rPr>
        <w:t xml:space="preserve">, </w:t>
      </w:r>
      <w:r w:rsidR="0019440F" w:rsidRPr="0019440F">
        <w:rPr>
          <w:b/>
          <w:sz w:val="24"/>
          <w:szCs w:val="24"/>
        </w:rPr>
        <w:t>It will fire cannons but will not be killed</w:t>
      </w:r>
      <w:r w:rsidR="0019440F">
        <w:rPr>
          <w:b/>
          <w:sz w:val="24"/>
          <w:szCs w:val="24"/>
        </w:rPr>
        <w:t>.</w:t>
      </w:r>
    </w:p>
    <w:p w14:paraId="08B812FA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35E4ADAA" w14:textId="3004A7CC" w:rsidR="004B0803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080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word</w:t>
      </w:r>
      <w:r w:rsidR="004B0803">
        <w:rPr>
          <w:b/>
          <w:sz w:val="24"/>
          <w:szCs w:val="24"/>
        </w:rPr>
        <w:t xml:space="preserve"> and shield.</w:t>
      </w:r>
    </w:p>
    <w:p w14:paraId="08B812FD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4CF999EE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Food and p</w:t>
      </w:r>
      <w:r w:rsidRPr="004B0803">
        <w:rPr>
          <w:b/>
          <w:sz w:val="24"/>
          <w:szCs w:val="24"/>
        </w:rPr>
        <w:t>harmacy</w:t>
      </w:r>
      <w:r>
        <w:rPr>
          <w:b/>
          <w:sz w:val="24"/>
          <w:szCs w:val="24"/>
        </w:rPr>
        <w:t>.</w:t>
      </w:r>
    </w:p>
    <w:p w14:paraId="08B81300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523932C0" w:rsidR="00686D09" w:rsidRPr="004B0803" w:rsidRDefault="001F31BE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 w:rsidRPr="001F31BE">
        <w:rPr>
          <w:rFonts w:eastAsia="宋体"/>
          <w:b/>
          <w:sz w:val="24"/>
          <w:szCs w:val="24"/>
          <w:lang w:eastAsia="zh-CN"/>
        </w:rPr>
        <w:t>The player can move left and right</w:t>
      </w:r>
      <w:r>
        <w:rPr>
          <w:rFonts w:eastAsia="宋体"/>
          <w:b/>
          <w:sz w:val="24"/>
          <w:szCs w:val="24"/>
          <w:lang w:eastAsia="zh-CN"/>
        </w:rPr>
        <w:t>.</w:t>
      </w:r>
    </w:p>
    <w:p w14:paraId="08B81302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4" w14:textId="018D954B" w:rsidR="00686D09" w:rsidRDefault="004B0803" w:rsidP="00AD2147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No, may be have horse.</w:t>
      </w:r>
    </w:p>
    <w:p w14:paraId="2C22339F" w14:textId="77777777" w:rsidR="00AD2147" w:rsidRPr="00AD2147" w:rsidRDefault="00AD2147" w:rsidP="00AD2147">
      <w:pPr>
        <w:pStyle w:val="a7"/>
        <w:rPr>
          <w:rFonts w:eastAsia="宋体"/>
          <w:b/>
          <w:sz w:val="24"/>
          <w:szCs w:val="24"/>
          <w:lang w:eastAsia="zh-CN"/>
        </w:rPr>
      </w:pPr>
    </w:p>
    <w:p w14:paraId="08B8130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505E8EB1" w:rsidR="00686D09" w:rsidRPr="008C6B2D" w:rsidRDefault="00AD2147" w:rsidP="004B0803">
      <w:pPr>
        <w:ind w:left="720"/>
        <w:rPr>
          <w:b/>
          <w:sz w:val="24"/>
          <w:szCs w:val="24"/>
        </w:rPr>
      </w:pPr>
      <w:r w:rsidRPr="00AD2147">
        <w:rPr>
          <w:b/>
          <w:sz w:val="24"/>
          <w:szCs w:val="24"/>
        </w:rPr>
        <w:t>Knight Adventure Story</w:t>
      </w:r>
    </w:p>
    <w:p w14:paraId="08B81307" w14:textId="77777777" w:rsidR="00686D09" w:rsidRPr="005C2F0F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lastRenderedPageBreak/>
        <w:t>Scoring</w:t>
      </w:r>
    </w:p>
    <w:p w14:paraId="08B81308" w14:textId="1DD6E154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Attack enemy and take gold.</w:t>
      </w:r>
    </w:p>
    <w:p w14:paraId="08B81309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08B8130A" w14:textId="56CD2B29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B" w14:textId="77777777" w:rsidR="00686D09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59896D86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D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0C504BB7" w:rsidR="00686D09" w:rsidRPr="004B0803" w:rsidRDefault="00AD2147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F" w14:textId="77777777"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a7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397A0468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B2E04">
        <w:rPr>
          <w:b/>
          <w:noProof/>
          <w:sz w:val="24"/>
          <w:szCs w:val="24"/>
        </w:rPr>
        <w:drawing>
          <wp:inline distT="0" distB="0" distL="0" distR="0" wp14:anchorId="5B9D1AEB" wp14:editId="682AAAC5">
            <wp:extent cx="1482090" cy="1943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70" cy="19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2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303FB7D4" w:rsidR="00686D09" w:rsidRDefault="004B0803" w:rsidP="004B0803">
      <w:pPr>
        <w:ind w:left="720"/>
        <w:rPr>
          <w:b/>
          <w:sz w:val="24"/>
          <w:szCs w:val="24"/>
        </w:rPr>
      </w:pPr>
      <w:r w:rsidRPr="004B0803">
        <w:rPr>
          <w:b/>
          <w:sz w:val="24"/>
          <w:szCs w:val="24"/>
        </w:rPr>
        <w:t>The knight Don Quixote heard that the princess was trapped in the windmill, so he went to rescue alone</w:t>
      </w:r>
      <w:r>
        <w:rPr>
          <w:b/>
          <w:sz w:val="24"/>
          <w:szCs w:val="24"/>
        </w:rPr>
        <w:t xml:space="preserve">. </w:t>
      </w:r>
      <w:r w:rsidRPr="004B0803">
        <w:rPr>
          <w:b/>
          <w:sz w:val="24"/>
          <w:szCs w:val="24"/>
        </w:rPr>
        <w:t xml:space="preserve">But this </w:t>
      </w:r>
      <w:r>
        <w:rPr>
          <w:b/>
          <w:sz w:val="24"/>
          <w:szCs w:val="24"/>
        </w:rPr>
        <w:t>“</w:t>
      </w:r>
      <w:r w:rsidRPr="004B0803">
        <w:rPr>
          <w:b/>
          <w:sz w:val="24"/>
          <w:szCs w:val="24"/>
        </w:rPr>
        <w:t>windmill</w:t>
      </w:r>
      <w:r>
        <w:rPr>
          <w:b/>
          <w:sz w:val="24"/>
          <w:szCs w:val="24"/>
        </w:rPr>
        <w:t>”</w:t>
      </w:r>
      <w:r w:rsidRPr="004B0803">
        <w:rPr>
          <w:b/>
          <w:sz w:val="24"/>
          <w:szCs w:val="24"/>
        </w:rPr>
        <w:t xml:space="preserve"> may be a bit different from what he thought</w:t>
      </w:r>
      <w:r>
        <w:rPr>
          <w:b/>
          <w:sz w:val="24"/>
          <w:szCs w:val="24"/>
        </w:rPr>
        <w:t>.</w:t>
      </w:r>
    </w:p>
    <w:p w14:paraId="177C1DFA" w14:textId="77777777" w:rsidR="004B0803" w:rsidRPr="004B0803" w:rsidRDefault="004B0803" w:rsidP="004B0803">
      <w:pPr>
        <w:ind w:left="720"/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105C6B9D" w:rsidR="00686D09" w:rsidRPr="0068511A" w:rsidRDefault="0068511A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Background and tile map.</w:t>
      </w: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lastRenderedPageBreak/>
        <w:t>(Include additional design notes here)</w:t>
      </w:r>
    </w:p>
    <w:p w14:paraId="08B8131B" w14:textId="7499CCBD" w:rsidR="00686D09" w:rsidRPr="008C6B2D" w:rsidRDefault="0068511A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8B8131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1487CB06" w:rsid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38846F5C" w14:textId="79B25592" w:rsidR="0068511A" w:rsidRPr="00573A27" w:rsidRDefault="00AD2147" w:rsidP="005C2F0F">
      <w:pPr>
        <w:pStyle w:val="a7"/>
        <w:rPr>
          <w:rFonts w:eastAsia="宋体"/>
          <w:b/>
          <w:sz w:val="24"/>
          <w:szCs w:val="24"/>
          <w:lang w:eastAsia="zh-CN"/>
        </w:rPr>
      </w:pPr>
      <w:r w:rsidRPr="00573A27">
        <w:rPr>
          <w:rFonts w:eastAsia="宋体"/>
          <w:b/>
          <w:sz w:val="24"/>
          <w:szCs w:val="24"/>
          <w:lang w:eastAsia="zh-CN"/>
        </w:rPr>
        <w:t>Add knight</w:t>
      </w:r>
      <w:r w:rsidR="00573A27" w:rsidRPr="00573A27">
        <w:rPr>
          <w:rFonts w:eastAsia="宋体"/>
          <w:b/>
          <w:sz w:val="24"/>
          <w:szCs w:val="24"/>
          <w:lang w:eastAsia="zh-CN"/>
        </w:rPr>
        <w:t xml:space="preserve"> control</w:t>
      </w:r>
      <w:r w:rsidRPr="00573A27">
        <w:rPr>
          <w:rFonts w:eastAsia="宋体"/>
          <w:b/>
          <w:sz w:val="24"/>
          <w:szCs w:val="24"/>
          <w:lang w:eastAsia="zh-CN"/>
        </w:rPr>
        <w:t xml:space="preserve"> </w:t>
      </w:r>
      <w:r w:rsidR="00573A27" w:rsidRPr="00573A27">
        <w:rPr>
          <w:rFonts w:eastAsia="宋体"/>
          <w:b/>
          <w:sz w:val="24"/>
          <w:szCs w:val="24"/>
          <w:lang w:eastAsia="zh-CN"/>
        </w:rPr>
        <w:t>and</w:t>
      </w:r>
      <w:r w:rsidRPr="00573A27">
        <w:rPr>
          <w:rFonts w:eastAsia="宋体"/>
          <w:b/>
          <w:sz w:val="24"/>
          <w:szCs w:val="24"/>
          <w:lang w:eastAsia="zh-CN"/>
        </w:rPr>
        <w:t xml:space="preserve"> improve the game screen</w:t>
      </w:r>
    </w:p>
    <w:sectPr w:rsidR="0068511A" w:rsidRPr="00573A27" w:rsidSect="008E601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633E" w14:textId="77777777" w:rsidR="000C282B" w:rsidRDefault="000C282B" w:rsidP="00C152DC">
      <w:pPr>
        <w:spacing w:after="0" w:line="240" w:lineRule="auto"/>
      </w:pPr>
      <w:r>
        <w:separator/>
      </w:r>
    </w:p>
  </w:endnote>
  <w:endnote w:type="continuationSeparator" w:id="0">
    <w:p w14:paraId="5BB05C8E" w14:textId="77777777" w:rsidR="000C282B" w:rsidRDefault="000C282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77777777" w:rsidR="00AA765B" w:rsidRDefault="00AA765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0C282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3E6DE" w14:textId="77777777" w:rsidR="000C282B" w:rsidRDefault="000C282B" w:rsidP="00C152DC">
      <w:pPr>
        <w:spacing w:after="0" w:line="240" w:lineRule="auto"/>
      </w:pPr>
      <w:r>
        <w:separator/>
      </w:r>
    </w:p>
  </w:footnote>
  <w:footnote w:type="continuationSeparator" w:id="0">
    <w:p w14:paraId="45903286" w14:textId="77777777" w:rsidR="000C282B" w:rsidRDefault="000C282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D4B3F7C"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rFonts w:ascii="宋体" w:eastAsia="宋体" w:hAnsi="宋体" w:hint="eastAsia"/>
            <w:color w:val="FFFFFF" w:themeColor="background1"/>
            <w:lang w:eastAsia="zh-CN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1BD784D" w:rsidR="00C152DC" w:rsidRDefault="001F31BE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rFonts w:ascii="宋体" w:eastAsia="宋体" w:hAnsi="宋体"/>
                  <w:color w:val="FFFFFF" w:themeColor="background1"/>
                  <w:lang w:val="en-US" w:eastAsia="zh-CN"/>
                </w:rPr>
                <w:t>October 4, 2020</w:t>
              </w:r>
            </w:p>
          </w:tc>
        </w:sdtContent>
      </w:sdt>
    </w:tr>
  </w:tbl>
  <w:p w14:paraId="08B81327" w14:textId="77777777" w:rsidR="00C152DC" w:rsidRDefault="00C152D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72D930E1" w:rsidR="00C152DC" w:rsidRPr="00C152DC" w:rsidRDefault="00AA261E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4,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7B2F5E60"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961"/>
    <w:multiLevelType w:val="hybridMultilevel"/>
    <w:tmpl w:val="12B88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41C8A"/>
    <w:rsid w:val="00080D8D"/>
    <w:rsid w:val="000C282B"/>
    <w:rsid w:val="000C3B4F"/>
    <w:rsid w:val="00137126"/>
    <w:rsid w:val="0019440F"/>
    <w:rsid w:val="001F05BF"/>
    <w:rsid w:val="001F31BE"/>
    <w:rsid w:val="00201CE0"/>
    <w:rsid w:val="003E1D34"/>
    <w:rsid w:val="003E1D56"/>
    <w:rsid w:val="00406AC4"/>
    <w:rsid w:val="00420F46"/>
    <w:rsid w:val="004B0803"/>
    <w:rsid w:val="0052734F"/>
    <w:rsid w:val="00573A27"/>
    <w:rsid w:val="0058726F"/>
    <w:rsid w:val="005C2F0F"/>
    <w:rsid w:val="0060518D"/>
    <w:rsid w:val="006578F8"/>
    <w:rsid w:val="0068511A"/>
    <w:rsid w:val="00686D09"/>
    <w:rsid w:val="00691022"/>
    <w:rsid w:val="0074190E"/>
    <w:rsid w:val="00744BAC"/>
    <w:rsid w:val="00762615"/>
    <w:rsid w:val="007B2E04"/>
    <w:rsid w:val="007D2A8E"/>
    <w:rsid w:val="008560D0"/>
    <w:rsid w:val="008C6B2D"/>
    <w:rsid w:val="008E601F"/>
    <w:rsid w:val="008F3C94"/>
    <w:rsid w:val="00953C99"/>
    <w:rsid w:val="00996533"/>
    <w:rsid w:val="009A4D42"/>
    <w:rsid w:val="009F6693"/>
    <w:rsid w:val="00A049EA"/>
    <w:rsid w:val="00AA18FB"/>
    <w:rsid w:val="00AA261E"/>
    <w:rsid w:val="00AA765B"/>
    <w:rsid w:val="00AD2147"/>
    <w:rsid w:val="00AD223E"/>
    <w:rsid w:val="00BF4089"/>
    <w:rsid w:val="00C152DC"/>
    <w:rsid w:val="00C37ACB"/>
    <w:rsid w:val="00C63FF0"/>
    <w:rsid w:val="00D668E0"/>
    <w:rsid w:val="00D82416"/>
    <w:rsid w:val="00EB6F93"/>
    <w:rsid w:val="00F0278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  <w:style w:type="character" w:styleId="ac">
    <w:name w:val="Hyperlink"/>
    <w:basedOn w:val="a0"/>
    <w:uiPriority w:val="99"/>
    <w:unhideWhenUsed/>
    <w:rsid w:val="00AA261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A261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A2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84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[DRAK KNIGHT studio]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Mobile Game Design</dc:title>
  <dc:subject>Side Scroller Platforming Game</dc:subject>
  <dc:creator>[Han Zhan]</dc:creator>
  <cp:lastModifiedBy>zhan han</cp:lastModifiedBy>
  <cp:revision>8</cp:revision>
  <cp:lastPrinted>2020-10-04T19:56:00Z</cp:lastPrinted>
  <dcterms:created xsi:type="dcterms:W3CDTF">2020-10-04T04:51:00Z</dcterms:created>
  <dcterms:modified xsi:type="dcterms:W3CDTF">2020-10-25T18:41:00Z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